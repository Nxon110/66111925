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B92FAB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MY HISTORY </w:t>
                                  </w:r>
                                  <w:r w:rsidR="00D077E9" w:rsidRPr="00D86945">
                                    <w:t>20</w:t>
                                  </w:r>
                                  <w: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B92FAB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MY HISTORY </w:t>
                            </w:r>
                            <w:r w:rsidR="00D077E9" w:rsidRPr="00D86945">
                              <w:t>20</w:t>
                            </w:r>
                            <w:r>
                              <w:t>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F356B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8E6652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B7BF9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AB" w:rsidRDefault="0091682F" w:rsidP="00B92FA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hyperlink r:id="rId7" w:history="1">
                              <w:r w:rsidR="00B92FAB" w:rsidRPr="008E6652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M</w:t>
                              </w:r>
                              <w:r w:rsidR="00B92FAB" w:rsidRPr="008E6652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Y</w:t>
                              </w:r>
                              <w:r w:rsidR="00B92FAB" w:rsidRPr="008E6652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 xml:space="preserve"> PROFILE</w:t>
                              </w:r>
                            </w:hyperlink>
                          </w:p>
                          <w:p w:rsidR="00B92FAB" w:rsidRDefault="00B92FAB" w:rsidP="00B92FA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B92FAB" w:rsidRDefault="00B92FAB" w:rsidP="00B92FAB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               </w:t>
                            </w:r>
                            <w:hyperlink r:id="rId8" w:history="1"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MY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HOB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B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Y</w:t>
                              </w:r>
                            </w:hyperlink>
                          </w:p>
                          <w:p w:rsidR="00B92FAB" w:rsidRDefault="00B92FAB" w:rsidP="00B92FA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B92FAB" w:rsidRPr="00B92FAB" w:rsidRDefault="00B92FAB" w:rsidP="00B92FA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hyperlink r:id="rId9" w:history="1"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MY P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R</w:t>
                              </w:r>
                              <w:r w:rsidRPr="00545064">
                                <w:rPr>
                                  <w:rStyle w:val="Hyperlink"/>
                                  <w:sz w:val="50"/>
                                  <w:szCs w:val="50"/>
                                </w:rPr>
                                <w:t>OJECT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25A27" id="Rectangle 3" o:spid="_x0000_s1027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LswIAAME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" fillcolor="white [3212]" stroked="f" strokeweight="2pt">
                <v:textbox>
                  <w:txbxContent>
                    <w:p w:rsidR="00B92FAB" w:rsidRDefault="0091682F" w:rsidP="00B92FA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hyperlink r:id="rId10" w:history="1">
                        <w:r w:rsidR="00B92FAB" w:rsidRPr="008E6652">
                          <w:rPr>
                            <w:rStyle w:val="Hyperlink"/>
                            <w:sz w:val="50"/>
                            <w:szCs w:val="50"/>
                          </w:rPr>
                          <w:t>M</w:t>
                        </w:r>
                        <w:r w:rsidR="00B92FAB" w:rsidRPr="008E6652">
                          <w:rPr>
                            <w:rStyle w:val="Hyperlink"/>
                            <w:sz w:val="50"/>
                            <w:szCs w:val="50"/>
                          </w:rPr>
                          <w:t>Y</w:t>
                        </w:r>
                        <w:r w:rsidR="00B92FAB" w:rsidRPr="008E6652">
                          <w:rPr>
                            <w:rStyle w:val="Hyperlink"/>
                            <w:sz w:val="50"/>
                            <w:szCs w:val="50"/>
                          </w:rPr>
                          <w:t xml:space="preserve"> PROFILE</w:t>
                        </w:r>
                      </w:hyperlink>
                    </w:p>
                    <w:p w:rsidR="00B92FAB" w:rsidRDefault="00B92FAB" w:rsidP="00B92FA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  <w:p w:rsidR="00B92FAB" w:rsidRDefault="00B92FAB" w:rsidP="00B92FAB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               </w:t>
                      </w:r>
                      <w:hyperlink r:id="rId11" w:history="1"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MY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 xml:space="preserve"> 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HOB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B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Y</w:t>
                        </w:r>
                      </w:hyperlink>
                    </w:p>
                    <w:p w:rsidR="00B92FAB" w:rsidRDefault="00B92FAB" w:rsidP="00B92FA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  <w:p w:rsidR="00B92FAB" w:rsidRPr="00B92FAB" w:rsidRDefault="00B92FAB" w:rsidP="00B92FA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 </w:t>
                      </w:r>
                      <w:hyperlink r:id="rId12" w:history="1"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MY P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R</w:t>
                        </w:r>
                        <w:r w:rsidRPr="00545064">
                          <w:rPr>
                            <w:rStyle w:val="Hyperlink"/>
                            <w:sz w:val="50"/>
                            <w:szCs w:val="50"/>
                          </w:rPr>
                          <w:t>OJECT</w:t>
                        </w:r>
                      </w:hyperlink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D077E9" w:rsidRDefault="00D077E9">
      <w:pPr>
        <w:spacing w:after="200"/>
      </w:pPr>
    </w:p>
    <w:sectPr w:rsidR="00D077E9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82F" w:rsidRDefault="0091682F">
      <w:r>
        <w:separator/>
      </w:r>
    </w:p>
    <w:p w:rsidR="0091682F" w:rsidRDefault="0091682F"/>
  </w:endnote>
  <w:endnote w:type="continuationSeparator" w:id="0">
    <w:p w:rsidR="0091682F" w:rsidRDefault="0091682F">
      <w:r>
        <w:continuationSeparator/>
      </w:r>
    </w:p>
    <w:p w:rsidR="0091682F" w:rsidRDefault="00916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82F" w:rsidRDefault="0091682F">
      <w:r>
        <w:separator/>
      </w:r>
    </w:p>
    <w:p w:rsidR="0091682F" w:rsidRDefault="0091682F"/>
  </w:footnote>
  <w:footnote w:type="continuationSeparator" w:id="0">
    <w:p w:rsidR="0091682F" w:rsidRDefault="0091682F">
      <w:r>
        <w:continuationSeparator/>
      </w:r>
    </w:p>
    <w:p w:rsidR="0091682F" w:rsidRDefault="00916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B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20F22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45064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E6652"/>
    <w:rsid w:val="00903C32"/>
    <w:rsid w:val="0091682F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92FAB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01D7D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2A029-FA62-40B7-9315-B339855B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8E6652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52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%20Hobby.ht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C:\Users\DPU\Documents\66111925\My%20Profile.htm" TargetMode="External"/><Relationship Id="rId12" Type="http://schemas.openxmlformats.org/officeDocument/2006/relationships/hyperlink" Target="My%20Project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y%20Hobby.ht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DPU\Documents\66111925\My%20Profile.htm" TargetMode="External"/><Relationship Id="rId4" Type="http://schemas.openxmlformats.org/officeDocument/2006/relationships/footnotes" Target="footnotes.xml"/><Relationship Id="rId9" Type="http://schemas.openxmlformats.org/officeDocument/2006/relationships/hyperlink" Target="My%20Project.ht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U\AppData\Roaming\Microsoft\Templates\Metro%20report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DPU</dc:creator>
  <cp:keywords/>
  <cp:lastModifiedBy>DPU</cp:lastModifiedBy>
  <cp:revision>3</cp:revision>
  <cp:lastPrinted>2006-08-01T17:47:00Z</cp:lastPrinted>
  <dcterms:created xsi:type="dcterms:W3CDTF">2024-10-17T09:18:00Z</dcterms:created>
  <dcterms:modified xsi:type="dcterms:W3CDTF">2024-10-17T09:34:00Z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